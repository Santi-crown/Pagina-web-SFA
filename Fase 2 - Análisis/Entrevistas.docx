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aconcuadrcula"/>
        <w:tblpPr w:leftFromText="141" w:rightFromText="141" w:horzAnchor="margin" w:tblpXSpec="center" w:tblpY="570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CF0091" w14:paraId="2BACE82A" w14:textId="77777777" w:rsidTr="003B0230">
        <w:trPr>
          <w:trHeight w:val="436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F41D59E" w14:textId="77777777" w:rsidR="00CF0091" w:rsidRPr="00082686" w:rsidRDefault="00082686" w:rsidP="003B0230">
            <w:pPr>
              <w:jc w:val="center"/>
              <w:rPr>
                <w:rFonts w:ascii="Bell MT" w:hAnsi="Bell MT"/>
                <w:sz w:val="16"/>
                <w:szCs w:val="16"/>
              </w:rPr>
            </w:pPr>
            <w:r w:rsidRPr="00082686">
              <w:rPr>
                <w:rFonts w:ascii="Bell MT" w:hAnsi="Bell MT"/>
                <w:b/>
                <w:color w:val="DDD9C3" w:themeColor="background2" w:themeShade="E6"/>
              </w:rPr>
              <w:t>ENTREVISTA INSTRUCTORES</w:t>
            </w:r>
          </w:p>
        </w:tc>
      </w:tr>
      <w:tr w:rsidR="00CF0091" w14:paraId="504883E1" w14:textId="77777777" w:rsidTr="003B0230">
        <w:trPr>
          <w:trHeight w:val="96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35DF7" w14:textId="77777777" w:rsidR="00CF0091" w:rsidRPr="00B86654" w:rsidRDefault="00CF0091" w:rsidP="003B0230">
            <w:pPr>
              <w:jc w:val="center"/>
              <w:rPr>
                <w:b/>
                <w:sz w:val="8"/>
                <w:szCs w:val="16"/>
              </w:rPr>
            </w:pPr>
          </w:p>
        </w:tc>
      </w:tr>
      <w:tr w:rsidR="00431837" w14:paraId="649BC97C" w14:textId="77777777" w:rsidTr="003B0230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14:paraId="08F81C98" w14:textId="77777777" w:rsidR="00082686" w:rsidRPr="00082686" w:rsidRDefault="00082686" w:rsidP="003B0230">
            <w:pPr>
              <w:rPr>
                <w:rFonts w:ascii="Bell MT" w:hAnsi="Bell MT"/>
                <w:sz w:val="24"/>
                <w:szCs w:val="24"/>
              </w:rPr>
            </w:pPr>
            <w:r w:rsidRPr="00082686">
              <w:rPr>
                <w:rFonts w:ascii="Bell MT" w:hAnsi="Bell MT"/>
                <w:b/>
                <w:sz w:val="24"/>
                <w:szCs w:val="24"/>
              </w:rPr>
              <w:t>1.-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Cuenta con datos móviles (Internet para el celular) o Internet en su hogar Para acceder al sitio web o aplicación de asistencia</w:t>
            </w:r>
            <w:r>
              <w:rPr>
                <w:rFonts w:ascii="Bell MT" w:hAnsi="Bell MT"/>
                <w:sz w:val="24"/>
                <w:szCs w:val="24"/>
              </w:rPr>
              <w:t>: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</w:t>
            </w:r>
          </w:p>
          <w:p w14:paraId="316D9C21" w14:textId="77777777" w:rsidR="00082686" w:rsidRPr="00082686" w:rsidRDefault="00082686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550B7E92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1CFDA99" wp14:editId="7E01F778">
                      <wp:simplePos x="0" y="0"/>
                      <wp:positionH relativeFrom="column">
                        <wp:posOffset>1226388</wp:posOffset>
                      </wp:positionH>
                      <wp:positionV relativeFrom="paragraph">
                        <wp:posOffset>38452</wp:posOffset>
                      </wp:positionV>
                      <wp:extent cx="205105" cy="191770"/>
                      <wp:effectExtent l="0" t="0" r="23495" b="17780"/>
                      <wp:wrapNone/>
                      <wp:docPr id="8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53C9C" id="Rectangle 81" o:spid="_x0000_s1026" style="position:absolute;margin-left:96.55pt;margin-top:3.05pt;width:16.15pt;height:1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p7OQIAAKw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Si</w:t>
            </w:r>
          </w:p>
          <w:p w14:paraId="3503860D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633A607C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519464FD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C7FB945" wp14:editId="3AF35D84">
                      <wp:simplePos x="0" y="0"/>
                      <wp:positionH relativeFrom="column">
                        <wp:posOffset>1226388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85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C8DCC" id="Rectangle 81" o:spid="_x0000_s1026" style="position:absolute;margin-left:96.55pt;margin-top:.3pt;width:16.15pt;height:15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JTOAIAAKw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" fillcolor="white [3201]" strokecolor="black [3200]" strokeweight="2pt"/>
                  </w:pict>
                </mc:Fallback>
              </mc:AlternateConten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No</w:t>
            </w:r>
          </w:p>
          <w:p w14:paraId="44F325FC" w14:textId="77777777" w:rsidR="00082686" w:rsidRPr="00082686" w:rsidRDefault="00082686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3F0519DA" w14:textId="77777777" w:rsidR="00082686" w:rsidRPr="00082686" w:rsidRDefault="00082686" w:rsidP="003B0230">
            <w:pPr>
              <w:rPr>
                <w:rFonts w:ascii="Bell MT" w:hAnsi="Bell MT"/>
                <w:sz w:val="24"/>
                <w:szCs w:val="24"/>
              </w:rPr>
            </w:pPr>
            <w:r w:rsidRPr="00082686">
              <w:rPr>
                <w:rFonts w:ascii="Bell MT" w:hAnsi="Bell MT"/>
                <w:b/>
                <w:sz w:val="24"/>
                <w:szCs w:val="24"/>
              </w:rPr>
              <w:t>2.-</w:t>
            </w:r>
            <w:r w:rsidRPr="00082686">
              <w:rPr>
                <w:rFonts w:ascii="Bell MT" w:hAnsi="Bell MT"/>
                <w:sz w:val="24"/>
                <w:szCs w:val="24"/>
              </w:rPr>
              <w:t xml:space="preserve"> En la institución educativa (colegio institución de educación superior o universidad) donde usted estudia o trabaja de qué manera se toma lista de asistencia</w:t>
            </w:r>
            <w:r>
              <w:rPr>
                <w:rFonts w:ascii="Bell MT" w:hAnsi="Bell MT"/>
                <w:sz w:val="24"/>
                <w:szCs w:val="24"/>
              </w:rPr>
              <w:t>:</w:t>
            </w:r>
          </w:p>
          <w:p w14:paraId="41BD89DA" w14:textId="77777777" w:rsidR="00082686" w:rsidRPr="00082686" w:rsidRDefault="00082686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1F5E38E1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5575571" wp14:editId="22758447">
                      <wp:simplePos x="0" y="0"/>
                      <wp:positionH relativeFrom="column">
                        <wp:posOffset>5061541</wp:posOffset>
                      </wp:positionH>
                      <wp:positionV relativeFrom="paragraph">
                        <wp:posOffset>21565</wp:posOffset>
                      </wp:positionV>
                      <wp:extent cx="205105" cy="191770"/>
                      <wp:effectExtent l="0" t="0" r="23495" b="17780"/>
                      <wp:wrapNone/>
                      <wp:docPr id="8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B0C2B" id="Rectangle 81" o:spid="_x0000_s1026" style="position:absolute;margin-left:398.55pt;margin-top:1.7pt;width:16.15pt;height:1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srOQIAAKw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082686">
              <w:rPr>
                <w:rFonts w:ascii="Bell MT" w:hAnsi="Bell MT"/>
                <w:b/>
                <w:sz w:val="24"/>
                <w:szCs w:val="24"/>
              </w:rPr>
              <w:t>Con un programa en computador.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14:paraId="7CB8CA8E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583F99FA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1B02F758" w14:textId="77777777" w:rsidR="00082686" w:rsidRPr="00082686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160626D" wp14:editId="39AC9FC7">
                      <wp:simplePos x="0" y="0"/>
                      <wp:positionH relativeFrom="column">
                        <wp:posOffset>5078730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8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9D131" id="Rectangle 81" o:spid="_x0000_s1026" style="position:absolute;margin-left:399.9pt;margin-top:.3pt;width:16.15pt;height:1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MDOQIAAKw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Con Hojas de papel.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14:paraId="5BD7B78B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7DA941C2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614CAFC1" w14:textId="77777777" w:rsidR="00082686" w:rsidRPr="00082686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E7A6744" wp14:editId="28D86A9B">
                      <wp:simplePos x="0" y="0"/>
                      <wp:positionH relativeFrom="column">
                        <wp:posOffset>5079297</wp:posOffset>
                      </wp:positionH>
                      <wp:positionV relativeFrom="paragraph">
                        <wp:posOffset>39956</wp:posOffset>
                      </wp:positionV>
                      <wp:extent cx="205105" cy="191770"/>
                      <wp:effectExtent l="0" t="0" r="23495" b="17780"/>
                      <wp:wrapNone/>
                      <wp:docPr id="8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DE834" id="Rectangle 81" o:spid="_x0000_s1026" style="position:absolute;margin-left:399.95pt;margin-top:3.15pt;width:16.15pt;height:15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1AOQIAAKw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Con Aplicación de dispositivos móviles (celulares y tabletas).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14:paraId="55FF57C1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3FD65C62" w14:textId="77777777" w:rsidR="00082686" w:rsidRPr="00082686" w:rsidRDefault="00082686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1DA2EA34" w14:textId="77777777" w:rsidR="00431837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17E7A0D" wp14:editId="3C1D11F9">
                      <wp:simplePos x="0" y="0"/>
                      <wp:positionH relativeFrom="column">
                        <wp:posOffset>5097053</wp:posOffset>
                      </wp:positionH>
                      <wp:positionV relativeFrom="paragraph">
                        <wp:posOffset>22860</wp:posOffset>
                      </wp:positionV>
                      <wp:extent cx="205105" cy="191770"/>
                      <wp:effectExtent l="0" t="0" r="23495" b="17780"/>
                      <wp:wrapNone/>
                      <wp:docPr id="8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124A2" id="Rectangle 81" o:spid="_x0000_s1026" style="position:absolute;margin-left:401.35pt;margin-top:1.8pt;width:16.15pt;height:15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="00082686" w:rsidRPr="00082686">
              <w:rPr>
                <w:rFonts w:ascii="Bell MT" w:hAnsi="Bell MT"/>
                <w:b/>
                <w:sz w:val="24"/>
                <w:szCs w:val="24"/>
              </w:rPr>
              <w:t>No se hace llamado de asistencia.</w:t>
            </w:r>
          </w:p>
          <w:p w14:paraId="0DFF9520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2108A400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sz w:val="24"/>
                <w:szCs w:val="24"/>
              </w:rPr>
              <w:t>3.-</w:t>
            </w:r>
            <w:r w:rsidRPr="00E2161C">
              <w:rPr>
                <w:rFonts w:ascii="Bell MT" w:hAnsi="Bell MT"/>
                <w:sz w:val="24"/>
                <w:szCs w:val="24"/>
              </w:rPr>
              <w:t xml:space="preserve"> Usted cree que un sistema de asistencia físico</w:t>
            </w: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E2161C">
              <w:rPr>
                <w:rFonts w:ascii="Bell MT" w:hAnsi="Bell MT"/>
                <w:sz w:val="24"/>
                <w:szCs w:val="24"/>
              </w:rPr>
              <w:t>(hojas de papel) es mejor que uno digital</w:t>
            </w: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E2161C">
              <w:rPr>
                <w:rFonts w:ascii="Bell MT" w:hAnsi="Bell MT"/>
                <w:sz w:val="24"/>
                <w:szCs w:val="24"/>
              </w:rPr>
              <w:t>(computador, celular, tableta) responda si no y por qué</w:t>
            </w:r>
            <w:r>
              <w:rPr>
                <w:rFonts w:ascii="Bell MT" w:hAnsi="Bell MT"/>
                <w:sz w:val="24"/>
                <w:szCs w:val="24"/>
              </w:rPr>
              <w:t>:</w:t>
            </w:r>
          </w:p>
          <w:p w14:paraId="63885064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7F80F599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24761B6" wp14:editId="477C5E4E">
                      <wp:simplePos x="0" y="0"/>
                      <wp:positionH relativeFrom="column">
                        <wp:posOffset>1892214</wp:posOffset>
                      </wp:positionH>
                      <wp:positionV relativeFrom="paragraph">
                        <wp:posOffset>43365</wp:posOffset>
                      </wp:positionV>
                      <wp:extent cx="205105" cy="191770"/>
                      <wp:effectExtent l="0" t="0" r="23495" b="17780"/>
                      <wp:wrapNone/>
                      <wp:docPr id="9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77EDB" id="Rectangle 81" o:spid="_x0000_s1026" style="position:absolute;margin-left:149pt;margin-top:3.4pt;width:16.15pt;height:15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Ij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Sí, porque</w:t>
            </w:r>
          </w:p>
          <w:p w14:paraId="115AF6A8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69B5391C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685CDC35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93AB25A" wp14:editId="2BD8DC45">
                      <wp:simplePos x="0" y="0"/>
                      <wp:positionH relativeFrom="column">
                        <wp:posOffset>1883336</wp:posOffset>
                      </wp:positionH>
                      <wp:positionV relativeFrom="paragraph">
                        <wp:posOffset>7220</wp:posOffset>
                      </wp:positionV>
                      <wp:extent cx="205105" cy="191770"/>
                      <wp:effectExtent l="0" t="0" r="23495" b="17780"/>
                      <wp:wrapNone/>
                      <wp:docPr id="9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6648D" id="Rectangle 81" o:spid="_x0000_s1026" style="position:absolute;margin-left:148.3pt;margin-top:.55pt;width:16.15pt;height:15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oL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No, porque</w:t>
            </w:r>
          </w:p>
          <w:p w14:paraId="4D78D2D1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2F3C758B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sz w:val="24"/>
                <w:szCs w:val="24"/>
              </w:rPr>
              <w:t>4.-</w:t>
            </w:r>
            <w:r w:rsidRPr="00E2161C">
              <w:rPr>
                <w:rFonts w:ascii="Bell MT" w:hAnsi="Bell MT"/>
                <w:sz w:val="24"/>
                <w:szCs w:val="24"/>
              </w:rPr>
              <w:t xml:space="preserve"> Para usted cual es el me</w:t>
            </w:r>
            <w:r>
              <w:rPr>
                <w:rFonts w:ascii="Bell MT" w:hAnsi="Bell MT"/>
                <w:sz w:val="24"/>
                <w:szCs w:val="24"/>
              </w:rPr>
              <w:t>jor momento para llamar a lista:</w:t>
            </w:r>
          </w:p>
          <w:p w14:paraId="3D761243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75A77A17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9871809" wp14:editId="0EB1EA5D">
                      <wp:simplePos x="0" y="0"/>
                      <wp:positionH relativeFrom="column">
                        <wp:posOffset>3348152</wp:posOffset>
                      </wp:positionH>
                      <wp:positionV relativeFrom="paragraph">
                        <wp:posOffset>12688</wp:posOffset>
                      </wp:positionV>
                      <wp:extent cx="205105" cy="191770"/>
                      <wp:effectExtent l="0" t="0" r="23495" b="17780"/>
                      <wp:wrapNone/>
                      <wp:docPr id="9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7CD6F" id="Rectangle 81" o:spid="_x0000_s1026" style="position:absolute;margin-left:263.65pt;margin-top:1pt;width:16.15pt;height:15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z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Al inicio de la clase</w:t>
            </w:r>
            <w:r>
              <w:rPr>
                <w:rFonts w:ascii="Bell MT" w:hAnsi="Bell MT"/>
                <w:b/>
                <w:sz w:val="24"/>
                <w:szCs w:val="24"/>
              </w:rPr>
              <w:t>.</w:t>
            </w: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w:t xml:space="preserve"> </w:t>
            </w:r>
          </w:p>
          <w:p w14:paraId="3503B7D2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6AAFC9AE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74D9029B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A78A423" wp14:editId="613DAEF3">
                      <wp:simplePos x="0" y="0"/>
                      <wp:positionH relativeFrom="column">
                        <wp:posOffset>3357030</wp:posOffset>
                      </wp:positionH>
                      <wp:positionV relativeFrom="paragraph">
                        <wp:posOffset>9279</wp:posOffset>
                      </wp:positionV>
                      <wp:extent cx="205105" cy="191770"/>
                      <wp:effectExtent l="0" t="0" r="23495" b="17780"/>
                      <wp:wrapNone/>
                      <wp:docPr id="9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013F8" id="Rectangle 81" o:spid="_x0000_s1026" style="position:absolute;margin-left:264.35pt;margin-top:.75pt;width:16.15pt;height:15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Al finalizar la clase</w:t>
            </w:r>
            <w:r>
              <w:rPr>
                <w:rFonts w:ascii="Bell MT" w:hAnsi="Bell MT"/>
                <w:b/>
                <w:sz w:val="24"/>
                <w:szCs w:val="24"/>
              </w:rPr>
              <w:t>.</w:t>
            </w:r>
          </w:p>
          <w:p w14:paraId="4445F1D0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4A5A9BFE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111F3A8A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66D911F" wp14:editId="04651ADF">
                      <wp:simplePos x="0" y="0"/>
                      <wp:positionH relativeFrom="column">
                        <wp:posOffset>3365907</wp:posOffset>
                      </wp:positionH>
                      <wp:positionV relativeFrom="paragraph">
                        <wp:posOffset>22860</wp:posOffset>
                      </wp:positionV>
                      <wp:extent cx="205105" cy="191770"/>
                      <wp:effectExtent l="0" t="0" r="23495" b="17780"/>
                      <wp:wrapNone/>
                      <wp:docPr id="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935B4" id="Rectangle 81" o:spid="_x0000_s1026" style="position:absolute;margin-left:265.05pt;margin-top:1.8pt;width:16.15pt;height:1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sz w:val="24"/>
                <w:szCs w:val="24"/>
              </w:rPr>
              <w:t>Al inicio y también al finalizar la clase</w:t>
            </w:r>
            <w:r>
              <w:rPr>
                <w:rFonts w:ascii="Bell MT" w:hAnsi="Bell MT"/>
                <w:b/>
                <w:sz w:val="24"/>
                <w:szCs w:val="24"/>
              </w:rPr>
              <w:t>.</w:t>
            </w:r>
          </w:p>
          <w:p w14:paraId="76157CBF" w14:textId="77777777" w:rsid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  <w:p w14:paraId="315FA991" w14:textId="77777777" w:rsidR="00E2161C" w:rsidRDefault="00E2161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5.-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Ha utilizado una aplicación o sitio web para la asistencia o disciplina de sus estudiantes</w:t>
            </w:r>
            <w:r>
              <w:rPr>
                <w:rFonts w:ascii="Bell MT" w:hAnsi="Bell MT"/>
                <w:bCs/>
                <w:sz w:val="24"/>
                <w:szCs w:val="24"/>
              </w:rPr>
              <w:t>:</w:t>
            </w:r>
          </w:p>
          <w:p w14:paraId="3DF8F505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</w:t>
            </w:r>
          </w:p>
          <w:p w14:paraId="12DC9663" w14:textId="77777777" w:rsid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5C490DD" wp14:editId="50F63C6F">
                      <wp:simplePos x="0" y="0"/>
                      <wp:positionH relativeFrom="column">
                        <wp:posOffset>667095</wp:posOffset>
                      </wp:positionH>
                      <wp:positionV relativeFrom="paragraph">
                        <wp:posOffset>12053</wp:posOffset>
                      </wp:positionV>
                      <wp:extent cx="205105" cy="191770"/>
                      <wp:effectExtent l="0" t="0" r="23495" b="17780"/>
                      <wp:wrapNone/>
                      <wp:docPr id="9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0319D" id="Rectangle 81" o:spid="_x0000_s1026" style="position:absolute;margin-left:52.55pt;margin-top:.95pt;width:16.15pt;height:15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14:paraId="33821813" w14:textId="77777777" w:rsid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20E26F04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29C9A553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179597A" wp14:editId="776A470D">
                      <wp:simplePos x="0" y="0"/>
                      <wp:positionH relativeFrom="column">
                        <wp:posOffset>675973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9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AFFB0" id="Rectangle 81" o:spid="_x0000_s1026" style="position:absolute;margin-left:53.25pt;margin-top:.3pt;width:16.15pt;height:15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14:paraId="37D835D2" w14:textId="77777777" w:rsid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7C959CDE" w14:textId="77777777" w:rsid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12AFD9DA" w14:textId="77777777" w:rsidR="00E2161C" w:rsidRDefault="00E2161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6.-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Que herramientas le gustaría que tuviera una aplicación o sitio web para la asistencia y disciplina de sus estudiantes</w:t>
            </w:r>
            <w:r>
              <w:rPr>
                <w:rFonts w:ascii="Bell MT" w:hAnsi="Bell MT"/>
                <w:bCs/>
                <w:sz w:val="24"/>
                <w:szCs w:val="24"/>
              </w:rPr>
              <w:t>: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</w:t>
            </w:r>
          </w:p>
          <w:p w14:paraId="7F453491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>
              <w:rPr>
                <w:rFonts w:ascii="Bell MT" w:hAnsi="Bell MT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334C498" wp14:editId="5A66D342">
                      <wp:simplePos x="0" y="0"/>
                      <wp:positionH relativeFrom="column">
                        <wp:posOffset>157591</wp:posOffset>
                      </wp:positionH>
                      <wp:positionV relativeFrom="paragraph">
                        <wp:posOffset>147690</wp:posOffset>
                      </wp:positionV>
                      <wp:extent cx="4980373" cy="0"/>
                      <wp:effectExtent l="0" t="0" r="29845" b="19050"/>
                      <wp:wrapNone/>
                      <wp:docPr id="95" name="Conector rec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03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D0177" id="Conector recto 9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1.65pt" to="404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" strokecolor="black [3040]"/>
                  </w:pict>
                </mc:Fallback>
              </mc:AlternateContent>
            </w:r>
          </w:p>
          <w:p w14:paraId="1CFE9D9B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</w:rPr>
            </w:pPr>
          </w:p>
          <w:p w14:paraId="6EF111C2" w14:textId="77777777" w:rsidR="00E2161C" w:rsidRDefault="00E2161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7.-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Por cual medio le gustaría notificar a sus estudiantes en caso</w:t>
            </w:r>
            <w:r>
              <w:rPr>
                <w:rFonts w:ascii="Bell MT" w:hAnsi="Bell MT"/>
                <w:bCs/>
                <w:sz w:val="24"/>
                <w:szCs w:val="24"/>
              </w:rPr>
              <w:t xml:space="preserve"> de que tengan una inasistencia:</w:t>
            </w:r>
          </w:p>
          <w:p w14:paraId="31432023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14:paraId="77349E7A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5C3753A" wp14:editId="2674FB47">
                      <wp:simplePos x="0" y="0"/>
                      <wp:positionH relativeFrom="column">
                        <wp:posOffset>2664571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EE90A" id="Rectangle 81" o:spid="_x0000_s1026" style="position:absolute;margin-left:209.8pt;margin-top:.3pt;width:16.15pt;height:15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WhatsApp</w:t>
            </w:r>
          </w:p>
          <w:p w14:paraId="38B09E44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6AB45890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23B67F8E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0D89806" wp14:editId="404D1817">
                      <wp:simplePos x="0" y="0"/>
                      <wp:positionH relativeFrom="column">
                        <wp:posOffset>2646816</wp:posOffset>
                      </wp:positionH>
                      <wp:positionV relativeFrom="paragraph">
                        <wp:posOffset>9278</wp:posOffset>
                      </wp:positionV>
                      <wp:extent cx="205105" cy="191770"/>
                      <wp:effectExtent l="0" t="0" r="23495" b="17780"/>
                      <wp:wrapNone/>
                      <wp:docPr id="9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0AB1D" id="Rectangle 81" o:spid="_x0000_s1026" style="position:absolute;margin-left:208.4pt;margin-top:.75pt;width:16.15pt;height:15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Correo electrónico</w:t>
            </w:r>
          </w:p>
          <w:p w14:paraId="2B482C00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0ACCC56F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6CBEE719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8A1F236" wp14:editId="27D5E2E0">
                      <wp:simplePos x="0" y="0"/>
                      <wp:positionH relativeFrom="column">
                        <wp:posOffset>2637938</wp:posOffset>
                      </wp:positionH>
                      <wp:positionV relativeFrom="paragraph">
                        <wp:posOffset>31078</wp:posOffset>
                      </wp:positionV>
                      <wp:extent cx="205105" cy="191770"/>
                      <wp:effectExtent l="0" t="0" r="23495" b="17780"/>
                      <wp:wrapNone/>
                      <wp:docPr id="1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17657" id="Rectangle 81" o:spid="_x0000_s1026" style="position:absolute;margin-left:207.7pt;margin-top:2.45pt;width:16.15pt;height:15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ZC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Mensaje de texto</w:t>
            </w:r>
          </w:p>
          <w:p w14:paraId="72B497A0" w14:textId="77777777" w:rsidR="00E2161C" w:rsidRDefault="00E2161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</w:p>
          <w:p w14:paraId="1529C48C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14:paraId="7E65E63A" w14:textId="77777777" w:rsidR="00E2161C" w:rsidRDefault="00E2161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8.</w:t>
            </w:r>
            <w:r w:rsidR="007E1B0C" w:rsidRPr="007E1B0C"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E2161C">
              <w:rPr>
                <w:rFonts w:ascii="Bell MT" w:hAnsi="Bell MT"/>
                <w:bCs/>
                <w:sz w:val="24"/>
                <w:szCs w:val="24"/>
              </w:rPr>
              <w:t xml:space="preserve"> Que opciones le gust</w:t>
            </w:r>
            <w:r>
              <w:rPr>
                <w:rFonts w:ascii="Bell MT" w:hAnsi="Bell MT"/>
                <w:bCs/>
                <w:sz w:val="24"/>
                <w:szCs w:val="24"/>
              </w:rPr>
              <w:t>aría que fueran personalizables:</w:t>
            </w:r>
          </w:p>
          <w:p w14:paraId="263E4831" w14:textId="77777777" w:rsidR="00E2161C" w:rsidRPr="00E2161C" w:rsidRDefault="00E2161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14:paraId="3E6442DD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36D7C5F" wp14:editId="2A492FEA">
                      <wp:simplePos x="0" y="0"/>
                      <wp:positionH relativeFrom="column">
                        <wp:posOffset>5940431</wp:posOffset>
                      </wp:positionH>
                      <wp:positionV relativeFrom="paragraph">
                        <wp:posOffset>93222</wp:posOffset>
                      </wp:positionV>
                      <wp:extent cx="205105" cy="191770"/>
                      <wp:effectExtent l="0" t="0" r="23495" b="17780"/>
                      <wp:wrapNone/>
                      <wp:docPr id="10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B0D6F" id="Rectangle 81" o:spid="_x0000_s1026" style="position:absolute;margin-left:467.75pt;margin-top:7.35pt;width:16.15pt;height:15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5q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Colores</w:t>
            </w:r>
          </w:p>
          <w:p w14:paraId="2765E191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0A8B43E2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1BB7DE2A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4BFF0F5" wp14:editId="628BD5BF">
                      <wp:simplePos x="0" y="0"/>
                      <wp:positionH relativeFrom="column">
                        <wp:posOffset>5940431</wp:posOffset>
                      </wp:positionH>
                      <wp:positionV relativeFrom="paragraph">
                        <wp:posOffset>15307</wp:posOffset>
                      </wp:positionV>
                      <wp:extent cx="205105" cy="191770"/>
                      <wp:effectExtent l="0" t="0" r="23495" b="17780"/>
                      <wp:wrapNone/>
                      <wp:docPr id="10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DF2DD" id="Rectangle 81" o:spid="_x0000_s1026" style="position:absolute;margin-left:467.75pt;margin-top:1.2pt;width:16.15pt;height:15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cS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" fillcolor="white [3201]" strokecolor="black [3200]" strokeweight="2pt"/>
                  </w:pict>
                </mc:Fallback>
              </mc:AlternateContent>
            </w: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Imagen de usuario</w:t>
            </w:r>
          </w:p>
          <w:p w14:paraId="77D2B969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6A1FEE46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6604DA74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993EC0F" wp14:editId="2AD3D5F7">
                      <wp:simplePos x="0" y="0"/>
                      <wp:positionH relativeFrom="column">
                        <wp:posOffset>5931553</wp:posOffset>
                      </wp:positionH>
                      <wp:positionV relativeFrom="paragraph">
                        <wp:posOffset>74831</wp:posOffset>
                      </wp:positionV>
                      <wp:extent cx="205105" cy="191770"/>
                      <wp:effectExtent l="0" t="0" r="23495" b="17780"/>
                      <wp:wrapNone/>
                      <wp:docPr id="10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9B37A" id="Rectangle 81" o:spid="_x0000_s1026" style="position:absolute;margin-left:467.05pt;margin-top:5.9pt;width:16.15pt;height:1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" fillcolor="white [3201]" strokecolor="black [3200]" strokeweight="2pt"/>
                  </w:pict>
                </mc:Fallback>
              </mc:AlternateContent>
            </w:r>
          </w:p>
          <w:p w14:paraId="633D8AFA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</w:rPr>
              <w:t>Tener un muñeco (avatar)personalizable dependiendo si soy hombre o mujer</w:t>
            </w:r>
          </w:p>
          <w:p w14:paraId="4B0975CE" w14:textId="77777777" w:rsidR="00E2161C" w:rsidRP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44F949A2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BC42865" wp14:editId="4F4E5EFE">
                      <wp:simplePos x="0" y="0"/>
                      <wp:positionH relativeFrom="column">
                        <wp:posOffset>5931553</wp:posOffset>
                      </wp:positionH>
                      <wp:positionV relativeFrom="paragraph">
                        <wp:posOffset>146487</wp:posOffset>
                      </wp:positionV>
                      <wp:extent cx="205105" cy="191770"/>
                      <wp:effectExtent l="0" t="0" r="23495" b="17780"/>
                      <wp:wrapNone/>
                      <wp:docPr id="10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17DD9" id="Rectangle 81" o:spid="_x0000_s1026" style="position:absolute;margin-left:467.05pt;margin-top:11.55pt;width:16.15pt;height:15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TiOQIAAK0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" fillcolor="white [3201]" strokecolor="black [3200]" strokeweight="2pt"/>
                  </w:pict>
                </mc:Fallback>
              </mc:AlternateContent>
            </w:r>
          </w:p>
          <w:p w14:paraId="2A8AB7FA" w14:textId="77777777" w:rsidR="00E2161C" w:rsidRDefault="00E2161C" w:rsidP="003B0230">
            <w:pPr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</w:pPr>
            <w:r w:rsidRPr="00E2161C"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  <w:t>Otra</w:t>
            </w:r>
          </w:p>
          <w:p w14:paraId="26C0A96B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</w:pPr>
          </w:p>
          <w:p w14:paraId="48303F2B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  <w:lang w:val="es-CO"/>
              </w:rPr>
            </w:pPr>
          </w:p>
          <w:p w14:paraId="7DF43187" w14:textId="77777777" w:rsidR="007E1B0C" w:rsidRPr="007E1B0C" w:rsidRDefault="007E1B0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9.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Si respondió otra o si desea que le gustaría que fuera personalizable en la aplicación o sitio web de asistencia:</w:t>
            </w:r>
          </w:p>
          <w:p w14:paraId="1C1D113D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222B1B1E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>
              <w:rPr>
                <w:rFonts w:ascii="Bell MT" w:hAnsi="Bell MT"/>
                <w:b/>
                <w:bCs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C9F07E0" wp14:editId="4BFDC86F">
                      <wp:simplePos x="0" y="0"/>
                      <wp:positionH relativeFrom="column">
                        <wp:posOffset>405882</wp:posOffset>
                      </wp:positionH>
                      <wp:positionV relativeFrom="paragraph">
                        <wp:posOffset>42595</wp:posOffset>
                      </wp:positionV>
                      <wp:extent cx="4358936" cy="0"/>
                      <wp:effectExtent l="0" t="0" r="22860" b="19050"/>
                      <wp:wrapNone/>
                      <wp:docPr id="105" name="Conector rect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589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6839B" id="Conector recto 105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3.35pt" to="375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" strokecolor="black [3040]"/>
                  </w:pict>
                </mc:Fallback>
              </mc:AlternateContent>
            </w:r>
          </w:p>
          <w:p w14:paraId="6ABC0C16" w14:textId="77777777" w:rsidR="007E1B0C" w:rsidRDefault="007E1B0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10.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Le gustaría que el sitio web o aplicación contará con una sección o módulo de ayuda para aprender a usarlo:</w:t>
            </w:r>
          </w:p>
          <w:p w14:paraId="4B289F0E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706AA79C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1FF1CAB" wp14:editId="12FBBDDE">
                      <wp:simplePos x="0" y="0"/>
                      <wp:positionH relativeFrom="column">
                        <wp:posOffset>1421697</wp:posOffset>
                      </wp:positionH>
                      <wp:positionV relativeFrom="paragraph">
                        <wp:posOffset>47563</wp:posOffset>
                      </wp:positionV>
                      <wp:extent cx="205105" cy="191770"/>
                      <wp:effectExtent l="0" t="0" r="23495" b="17780"/>
                      <wp:wrapNone/>
                      <wp:docPr id="1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2E7D8" id="Rectangle 81" o:spid="_x0000_s1026" style="position:absolute;margin-left:111.95pt;margin-top:3.75pt;width:16.15pt;height:15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14:paraId="46AD0F78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78375BE9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7ECDFA5E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EAF96C8" wp14:editId="11386C26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107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73CF5" id="Rectangle 81" o:spid="_x0000_s1026" style="position:absolute;margin-left:111.9pt;margin-top:.3pt;width:16.15pt;height:15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2aOQIAAK0EAAAOAAAAZHJzL2Uyb0RvYy54bWysVFFv0zAQfkfiP1h+Z0mqjm5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14:paraId="3F0AEAC0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20DC924E" w14:textId="77777777" w:rsidR="007E1B0C" w:rsidRDefault="007E1B0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11.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Le molestaría si en esta aplicación o sitio web se muestra publicidad</w:t>
            </w:r>
            <w:r>
              <w:rPr>
                <w:rFonts w:ascii="Bell MT" w:hAnsi="Bell MT"/>
                <w:bCs/>
                <w:sz w:val="24"/>
                <w:szCs w:val="24"/>
              </w:rPr>
              <w:t>:</w:t>
            </w:r>
          </w:p>
          <w:p w14:paraId="48E589E9" w14:textId="77777777" w:rsidR="007E1B0C" w:rsidRPr="007E1B0C" w:rsidRDefault="007E1B0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</w:p>
          <w:p w14:paraId="28E885BD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C999A16" wp14:editId="6BB9253E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10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77910" id="Rectangle 81" o:spid="_x0000_s1026" style="position:absolute;margin-left:111.2pt;margin-top:.3pt;width:16.15pt;height:15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14:paraId="7B5F722F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17AC5CB4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4A6D20F5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8D6A0E7" wp14:editId="1CE78E9E">
                      <wp:simplePos x="0" y="0"/>
                      <wp:positionH relativeFrom="column">
                        <wp:posOffset>1412819</wp:posOffset>
                      </wp:positionH>
                      <wp:positionV relativeFrom="paragraph">
                        <wp:posOffset>23495</wp:posOffset>
                      </wp:positionV>
                      <wp:extent cx="205105" cy="191770"/>
                      <wp:effectExtent l="0" t="0" r="23495" b="17780"/>
                      <wp:wrapNone/>
                      <wp:docPr id="109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B16BF" id="Rectangle 81" o:spid="_x0000_s1026" style="position:absolute;margin-left:111.25pt;margin-top:1.85pt;width:16.15pt;height:15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14:paraId="5796405A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3A2FA55F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50E7FDD6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6F01C9CA" w14:textId="77777777" w:rsidR="007E1B0C" w:rsidRDefault="007E1B0C" w:rsidP="003B0230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12.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Usted estaría dispuesto a pagar por aplicación o sitio web que tuviera las herramientas que d</w:t>
            </w:r>
            <w:r>
              <w:rPr>
                <w:rFonts w:ascii="Bell MT" w:hAnsi="Bell MT"/>
                <w:bCs/>
                <w:sz w:val="24"/>
                <w:szCs w:val="24"/>
              </w:rPr>
              <w:t>escribe en la anterior pregunta:</w:t>
            </w:r>
          </w:p>
          <w:p w14:paraId="32A73C6D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54C5E6C1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A570EEC" wp14:editId="78E47788">
                      <wp:simplePos x="0" y="0"/>
                      <wp:positionH relativeFrom="column">
                        <wp:posOffset>1412819</wp:posOffset>
                      </wp:positionH>
                      <wp:positionV relativeFrom="paragraph">
                        <wp:posOffset>22200</wp:posOffset>
                      </wp:positionV>
                      <wp:extent cx="205105" cy="191770"/>
                      <wp:effectExtent l="0" t="0" r="23495" b="17780"/>
                      <wp:wrapNone/>
                      <wp:docPr id="1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D1DE0" id="Rectangle 81" o:spid="_x0000_s1026" style="position:absolute;margin-left:111.25pt;margin-top:1.75pt;width:16.15pt;height:15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y6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14:paraId="47326D0E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748E7DFC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19842CD4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FCA89B9" wp14:editId="48127F02">
                      <wp:simplePos x="0" y="0"/>
                      <wp:positionH relativeFrom="column">
                        <wp:posOffset>1412819</wp:posOffset>
                      </wp:positionH>
                      <wp:positionV relativeFrom="paragraph">
                        <wp:posOffset>8489</wp:posOffset>
                      </wp:positionV>
                      <wp:extent cx="205105" cy="191770"/>
                      <wp:effectExtent l="0" t="0" r="23495" b="17780"/>
                      <wp:wrapNone/>
                      <wp:docPr id="11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F27B1" id="Rectangle 81" o:spid="_x0000_s1026" style="position:absolute;margin-left:111.25pt;margin-top:.65pt;width:16.15pt;height:15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SS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14:paraId="7EB8734A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052BD985" w14:textId="77777777" w:rsidR="007E1B0C" w:rsidRDefault="007E1B0C" w:rsidP="003B0230">
            <w:pPr>
              <w:rPr>
                <w:rFonts w:ascii="Bell MT" w:hAnsi="Bell MT"/>
                <w:sz w:val="24"/>
                <w:szCs w:val="24"/>
                <w:lang w:val="es-CO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13.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-</w: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r w:rsidRPr="007E1B0C">
              <w:rPr>
                <w:rFonts w:ascii="Bell MT" w:hAnsi="Bell MT"/>
                <w:bCs/>
                <w:sz w:val="24"/>
                <w:szCs w:val="24"/>
              </w:rPr>
              <w:t>Le molestaría si de manera anónima el sistema guardará datos de uso con la única finalidad de mejorar continuamente su experiencia de usuario</w:t>
            </w:r>
            <w:r w:rsidRPr="007E1B0C">
              <w:rPr>
                <w:rFonts w:ascii="Bell MT" w:hAnsi="Bell MT"/>
                <w:sz w:val="24"/>
                <w:szCs w:val="24"/>
                <w:lang w:val="es-CO"/>
              </w:rPr>
              <w:t>:</w:t>
            </w:r>
          </w:p>
          <w:p w14:paraId="7E446BB3" w14:textId="77777777" w:rsid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21E4AE8F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89F52DC" wp14:editId="633A814F">
                      <wp:simplePos x="0" y="0"/>
                      <wp:positionH relativeFrom="column">
                        <wp:posOffset>2211809</wp:posOffset>
                      </wp:positionH>
                      <wp:positionV relativeFrom="paragraph">
                        <wp:posOffset>13323</wp:posOffset>
                      </wp:positionV>
                      <wp:extent cx="205105" cy="191770"/>
                      <wp:effectExtent l="0" t="0" r="23495" b="17780"/>
                      <wp:wrapNone/>
                      <wp:docPr id="11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D9D21" id="Rectangle 81" o:spid="_x0000_s1026" style="position:absolute;margin-left:174.15pt;margin-top:1.05pt;width:16.15pt;height:15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Si</w:t>
            </w:r>
          </w:p>
          <w:p w14:paraId="5D097997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4F8A874C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</w:p>
          <w:p w14:paraId="1075489A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67FA72A" wp14:editId="7A3CCC92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3810</wp:posOffset>
                      </wp:positionV>
                      <wp:extent cx="205105" cy="191770"/>
                      <wp:effectExtent l="0" t="0" r="23495" b="17780"/>
                      <wp:wrapNone/>
                      <wp:docPr id="11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EFFA5" id="Rectangle 81" o:spid="_x0000_s1026" style="position:absolute;margin-left:174.15pt;margin-top:.3pt;width:16.15pt;height:15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No</w:t>
            </w:r>
          </w:p>
          <w:p w14:paraId="7E6EF530" w14:textId="77777777" w:rsidR="007E1B0C" w:rsidRDefault="007E1B0C" w:rsidP="003B0230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</w:p>
          <w:p w14:paraId="01C129F4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6A731E53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  <w:r w:rsidRPr="0041665A">
              <w:rPr>
                <w:rFonts w:ascii="Bell MT" w:hAnsi="Bell MT" w:cs="Arial"/>
                <w:noProof/>
                <w:color w:val="000000" w:themeColor="text1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98106D6" wp14:editId="35EFF4B8">
                      <wp:simplePos x="0" y="0"/>
                      <wp:positionH relativeFrom="column">
                        <wp:posOffset>2220688</wp:posOffset>
                      </wp:positionH>
                      <wp:positionV relativeFrom="paragraph">
                        <wp:posOffset>25609</wp:posOffset>
                      </wp:positionV>
                      <wp:extent cx="205105" cy="191770"/>
                      <wp:effectExtent l="0" t="0" r="23495" b="17780"/>
                      <wp:wrapNone/>
                      <wp:docPr id="11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1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D91BE" id="Rectangle 81" o:spid="_x0000_s1026" style="position:absolute;margin-left:174.85pt;margin-top:2pt;width:16.15pt;height:15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" fillcolor="white [3201]" strokecolor="black [3200]" strokeweight="2pt"/>
                  </w:pict>
                </mc:Fallback>
              </mc:AlternateContent>
            </w:r>
            <w:r w:rsidRPr="007E1B0C">
              <w:rPr>
                <w:rFonts w:ascii="Bell MT" w:hAnsi="Bell MT"/>
                <w:b/>
                <w:bCs/>
                <w:sz w:val="24"/>
                <w:szCs w:val="24"/>
              </w:rPr>
              <w:t>Me es indiferente</w:t>
            </w:r>
          </w:p>
          <w:p w14:paraId="5D5F4832" w14:textId="77777777" w:rsidR="007E1B0C" w:rsidRPr="007E1B0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2B61822D" w14:textId="77777777" w:rsidR="007E1B0C" w:rsidRPr="00E2161C" w:rsidRDefault="007E1B0C" w:rsidP="003B0230">
            <w:pPr>
              <w:rPr>
                <w:rFonts w:ascii="Bell MT" w:hAnsi="Bell MT"/>
                <w:b/>
                <w:sz w:val="24"/>
                <w:szCs w:val="24"/>
                <w:lang w:val="es-CO"/>
              </w:rPr>
            </w:pPr>
          </w:p>
          <w:p w14:paraId="56CBD449" w14:textId="77777777" w:rsidR="00E2161C" w:rsidRPr="00E2161C" w:rsidRDefault="00E2161C" w:rsidP="003B0230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</w:tr>
    </w:tbl>
    <w:p w14:paraId="478D9980" w14:textId="77777777" w:rsidR="00E2161C" w:rsidRDefault="00E2161C"/>
    <w:p w14:paraId="1E469C38" w14:textId="77777777" w:rsidR="00E2161C" w:rsidRDefault="00E2161C"/>
    <w:p w14:paraId="15E3C638" w14:textId="77777777" w:rsidR="00E2161C" w:rsidRDefault="00E2161C"/>
    <w:p w14:paraId="5E381CD2" w14:textId="77777777" w:rsidR="00E2161C" w:rsidRDefault="00E2161C"/>
    <w:sectPr w:rsidR="00E2161C" w:rsidSect="00082686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BF23F" w14:textId="77777777" w:rsidR="00D06657" w:rsidRDefault="00D06657" w:rsidP="00A56C4C">
      <w:pPr>
        <w:spacing w:after="0" w:line="240" w:lineRule="auto"/>
      </w:pPr>
      <w:r>
        <w:separator/>
      </w:r>
    </w:p>
  </w:endnote>
  <w:endnote w:type="continuationSeparator" w:id="0">
    <w:p w14:paraId="25A1E726" w14:textId="77777777" w:rsidR="00D06657" w:rsidRDefault="00D06657" w:rsidP="00A5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5E9CF" w14:textId="77777777" w:rsidR="00A56C4C" w:rsidRDefault="00082686">
    <w:pPr>
      <w:pStyle w:val="Piedepgina"/>
    </w:pPr>
    <w:r>
      <w:rPr>
        <w:noProof/>
        <w:color w:val="365F91" w:themeColor="accent1" w:themeShade="BF"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A1ED6B" wp14:editId="0D1DDC78">
              <wp:simplePos x="0" y="0"/>
              <wp:positionH relativeFrom="margin">
                <wp:posOffset>5835570</wp:posOffset>
              </wp:positionH>
              <wp:positionV relativeFrom="paragraph">
                <wp:posOffset>-48846</wp:posOffset>
              </wp:positionV>
              <wp:extent cx="514424" cy="559294"/>
              <wp:effectExtent l="0" t="0" r="19050" b="12700"/>
              <wp:wrapNone/>
              <wp:docPr id="83" name="Elips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24" cy="559294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824B60F" id="Elipse 83" o:spid="_x0000_s1026" style="position:absolute;margin-left:459.5pt;margin-top:-3.85pt;width:40.5pt;height: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" fillcolor="black [3200]" strokecolor="black [1600]" strokeweight="2pt">
              <w10:wrap anchorx="margin"/>
            </v:oval>
          </w:pict>
        </mc:Fallback>
      </mc:AlternateContent>
    </w:r>
    <w:r>
      <w:rPr>
        <w:noProof/>
        <w:color w:val="365F91" w:themeColor="accent1" w:themeShade="BF"/>
        <w:lang w:val="es-CO" w:eastAsia="es-CO"/>
      </w:rPr>
      <w:drawing>
        <wp:anchor distT="0" distB="0" distL="114300" distR="114300" simplePos="0" relativeHeight="251665408" behindDoc="0" locked="0" layoutInCell="1" allowOverlap="1" wp14:anchorId="4D9F9CB8" wp14:editId="7F4C105D">
          <wp:simplePos x="0" y="0"/>
          <wp:positionH relativeFrom="rightMargin">
            <wp:posOffset>452755</wp:posOffset>
          </wp:positionH>
          <wp:positionV relativeFrom="paragraph">
            <wp:posOffset>-155575</wp:posOffset>
          </wp:positionV>
          <wp:extent cx="461010" cy="65214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" cy="652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4907B" w14:textId="77777777" w:rsidR="00D06657" w:rsidRDefault="00D06657" w:rsidP="00A56C4C">
      <w:pPr>
        <w:spacing w:after="0" w:line="240" w:lineRule="auto"/>
      </w:pPr>
      <w:r>
        <w:separator/>
      </w:r>
    </w:p>
  </w:footnote>
  <w:footnote w:type="continuationSeparator" w:id="0">
    <w:p w14:paraId="51125FD5" w14:textId="77777777" w:rsidR="00D06657" w:rsidRDefault="00D06657" w:rsidP="00A56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86F1" w14:textId="77777777" w:rsidR="00A56C4C" w:rsidRPr="00E37605" w:rsidRDefault="00E37605">
    <w:pPr>
      <w:pStyle w:val="Encabezado"/>
      <w:jc w:val="center"/>
      <w:rPr>
        <w:rFonts w:ascii="Arial" w:hAnsi="Arial" w:cs="Arial"/>
        <w:b/>
        <w:i/>
        <w:color w:val="000000" w:themeColor="text1"/>
        <w:sz w:val="20"/>
        <w:szCs w:val="20"/>
      </w:rPr>
    </w:pPr>
    <w:r w:rsidRPr="009D6479">
      <w:rPr>
        <w:noProof/>
        <w:color w:val="FFFFFF" w:themeColor="background1"/>
        <w:lang w:val="es-CO" w:eastAsia="es-CO"/>
      </w:rPr>
      <w:drawing>
        <wp:anchor distT="0" distB="0" distL="114300" distR="114300" simplePos="0" relativeHeight="251663360" behindDoc="0" locked="0" layoutInCell="1" allowOverlap="1" wp14:anchorId="5F34A8EC" wp14:editId="0241590E">
          <wp:simplePos x="0" y="0"/>
          <wp:positionH relativeFrom="column">
            <wp:posOffset>-849630</wp:posOffset>
          </wp:positionH>
          <wp:positionV relativeFrom="paragraph">
            <wp:posOffset>-475615</wp:posOffset>
          </wp:positionV>
          <wp:extent cx="709930" cy="91948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930" cy="919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02101B" wp14:editId="0A30A120">
              <wp:simplePos x="0" y="0"/>
              <wp:positionH relativeFrom="column">
                <wp:posOffset>-902583</wp:posOffset>
              </wp:positionH>
              <wp:positionV relativeFrom="paragraph">
                <wp:posOffset>-316415</wp:posOffset>
              </wp:positionV>
              <wp:extent cx="787709" cy="754602"/>
              <wp:effectExtent l="0" t="0" r="12700" b="26670"/>
              <wp:wrapNone/>
              <wp:docPr id="43" name="Elips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709" cy="754602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F43937F" id="Elipse 43" o:spid="_x0000_s1026" style="position:absolute;margin-left:-71.05pt;margin-top:-24.9pt;width:62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" fillcolor="black [3200]" strokecolor="black [1600]" strokeweight="2pt"/>
          </w:pict>
        </mc:Fallback>
      </mc:AlternateContent>
    </w:r>
    <w:r>
      <w:rPr>
        <w:b/>
        <w:i/>
        <w:color w:val="000000" w:themeColor="text1"/>
      </w:rPr>
      <w:t xml:space="preserve">       </w:t>
    </w:r>
    <w:sdt>
      <w:sdtPr>
        <w:rPr>
          <w:rFonts w:ascii="Bell MT" w:hAnsi="Bell MT" w:cs="Arial"/>
          <w:b/>
          <w:i/>
          <w:color w:val="000000" w:themeColor="text1"/>
          <w:sz w:val="20"/>
          <w:szCs w:val="20"/>
        </w:rPr>
        <w:alias w:val="Título"/>
        <w:id w:val="79116639"/>
        <w:placeholder>
          <w:docPart w:val="82EFB6E9F71F4222AF1319BD5956986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0230">
          <w:rPr>
            <w:rFonts w:ascii="Bell MT" w:hAnsi="Bell MT" w:cs="Arial"/>
            <w:b/>
            <w:i/>
            <w:color w:val="000000" w:themeColor="text1"/>
            <w:sz w:val="20"/>
            <w:szCs w:val="20"/>
          </w:rPr>
          <w:t>ENCUESTA PROYECTO SISTEMA INTEGRAL WEB PARA GESTIÓN DE PROYECTOS EDUCATIVOS DEL CEET SOLUTION FOR ASSISTANCE ASISTENCIA</w:t>
        </w:r>
      </w:sdtContent>
    </w:sdt>
  </w:p>
  <w:p w14:paraId="63199AD3" w14:textId="77777777" w:rsidR="00A56C4C" w:rsidRPr="00E37605" w:rsidRDefault="00A56C4C">
    <w:pPr>
      <w:pStyle w:val="Encabezado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3927"/>
    <w:multiLevelType w:val="hybridMultilevel"/>
    <w:tmpl w:val="63DEB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9"/>
    <w:rsid w:val="00030F75"/>
    <w:rsid w:val="00082686"/>
    <w:rsid w:val="000E6BE0"/>
    <w:rsid w:val="000F7CD6"/>
    <w:rsid w:val="001E4CCC"/>
    <w:rsid w:val="001F632E"/>
    <w:rsid w:val="00243114"/>
    <w:rsid w:val="002D0116"/>
    <w:rsid w:val="00314D5F"/>
    <w:rsid w:val="003B0230"/>
    <w:rsid w:val="003C57D1"/>
    <w:rsid w:val="0041665A"/>
    <w:rsid w:val="00431837"/>
    <w:rsid w:val="00442EED"/>
    <w:rsid w:val="00513EE9"/>
    <w:rsid w:val="00521D71"/>
    <w:rsid w:val="006575D9"/>
    <w:rsid w:val="00665BF4"/>
    <w:rsid w:val="00695B82"/>
    <w:rsid w:val="006C74DC"/>
    <w:rsid w:val="006E2387"/>
    <w:rsid w:val="00736244"/>
    <w:rsid w:val="0073740E"/>
    <w:rsid w:val="0076794E"/>
    <w:rsid w:val="0077024C"/>
    <w:rsid w:val="007A7947"/>
    <w:rsid w:val="007E1B0C"/>
    <w:rsid w:val="008E6671"/>
    <w:rsid w:val="00912DAE"/>
    <w:rsid w:val="0092232C"/>
    <w:rsid w:val="00936B48"/>
    <w:rsid w:val="00962008"/>
    <w:rsid w:val="009A5195"/>
    <w:rsid w:val="009D6479"/>
    <w:rsid w:val="00A30DB5"/>
    <w:rsid w:val="00A56C4C"/>
    <w:rsid w:val="00AC0B15"/>
    <w:rsid w:val="00AF61A3"/>
    <w:rsid w:val="00B273E7"/>
    <w:rsid w:val="00B86654"/>
    <w:rsid w:val="00BA3128"/>
    <w:rsid w:val="00BF6D9C"/>
    <w:rsid w:val="00C912C8"/>
    <w:rsid w:val="00CA752A"/>
    <w:rsid w:val="00CB03C4"/>
    <w:rsid w:val="00CF0091"/>
    <w:rsid w:val="00D06657"/>
    <w:rsid w:val="00D174BF"/>
    <w:rsid w:val="00D91E86"/>
    <w:rsid w:val="00E2161C"/>
    <w:rsid w:val="00E37605"/>
    <w:rsid w:val="00EB2BE8"/>
    <w:rsid w:val="00EB4EB2"/>
    <w:rsid w:val="00EB77DA"/>
    <w:rsid w:val="00E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6377C"/>
  <w15:docId w15:val="{1FB19C50-6722-4D6B-BDD5-6603621D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6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C4C"/>
  </w:style>
  <w:style w:type="paragraph" w:styleId="Piedepgina">
    <w:name w:val="footer"/>
    <w:basedOn w:val="Normal"/>
    <w:link w:val="PiedepginaCar"/>
    <w:uiPriority w:val="99"/>
    <w:unhideWhenUsed/>
    <w:rsid w:val="00A56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C4C"/>
  </w:style>
  <w:style w:type="paragraph" w:styleId="Textodeglobo">
    <w:name w:val="Balloon Text"/>
    <w:basedOn w:val="Normal"/>
    <w:link w:val="TextodegloboCar"/>
    <w:uiPriority w:val="99"/>
    <w:semiHidden/>
    <w:unhideWhenUsed/>
    <w:rsid w:val="00A5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C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6C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2BE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2D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4166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66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66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66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6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gely\Descargas\Encuesta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EFB6E9F71F4222AF1319BD59569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0BC3-79C7-4248-AEE7-EA25406E853A}"/>
      </w:docPartPr>
      <w:docPartBody>
        <w:p w:rsidR="00AE57D9" w:rsidRDefault="008D4BF5">
          <w:pPr>
            <w:pStyle w:val="82EFB6E9F71F4222AF1319BD5956986D"/>
          </w:pPr>
          <w:r>
            <w:rPr>
              <w:rStyle w:val="Textodelmarcadordeposicin"/>
            </w:rPr>
            <w:t>Nombre del encuestador</w:t>
          </w:r>
          <w:r w:rsidRPr="00FF3C5C">
            <w:rPr>
              <w:rStyle w:val="Textodelmarcadordeposicin"/>
            </w:rPr>
            <w:t>.</w:t>
          </w:r>
          <w:r>
            <w:rPr>
              <w:rStyle w:val="Textodelmarcadordeposicin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F5"/>
    <w:rsid w:val="002C1A08"/>
    <w:rsid w:val="008D4BF5"/>
    <w:rsid w:val="00A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82EFB6E9F71F4222AF1319BD5956986D">
    <w:name w:val="82EFB6E9F71F4222AF1319BD59569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2007-10-09T00:00:00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>true</MarketSpecific>
    <PrimaryImageGen xmlns="2958f784-0ef9-4616-b22d-512a8cad1f0d">true</PrimaryImageGen>
    <ThumbnailAssetId xmlns="2958f784-0ef9-4616-b22d-512a8cad1f0d" xsi:nil="true"/>
    <TPFriendlyName xmlns="2958f784-0ef9-4616-b22d-512a8cad1f0d">Encuesta de producto</TPFriendlyName>
    <NumericId xmlns="2958f784-0ef9-4616-b22d-512a8cad1f0d">-1</NumericId>
    <BusinessGroup xmlns="2958f784-0ef9-4616-b22d-512a8cad1f0d" xsi:nil="true"/>
    <SourceTitle xmlns="2958f784-0ef9-4616-b22d-512a8cad1f0d">Encuesta de producto</SourceTitle>
    <APEditor xmlns="2958f784-0ef9-4616-b22d-512a8cad1f0d">
      <UserInfo>
        <DisplayName>_o14migrate</DisplayName>
        <AccountId>244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118989</Value>
      <Value>623847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2009-07-22T09:48:38+00:00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CSXSubmissionMarket xmlns="2958f784-0ef9-4616-b22d-512a8cad1f0d" xsi:nil="true"/>
    <AssetExpire xmlns="2958f784-0ef9-4616-b22d-512a8cad1f0d">2100-01-01T00:00:00+00:00</AssetExpire>
    <DSATActionTaken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TP010256909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>
      <Value>5</Value>
    </Markets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_o14migrate</DisplayName>
        <AccountId>244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 xsi:nil="true"/>
    <ShowIn xmlns="2958f784-0ef9-4616-b22d-512a8cad1f0d">On Web no search</ShowIn>
    <CSXHash xmlns="2958f784-0ef9-4616-b22d-512a8cad1f0d" xsi:nil="true"/>
    <VoteCount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118312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E5AA6-0FAE-48B8-A868-DE3BCE0B2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224BD-BC8F-490D-88FC-1AE8A644D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47AD9-DE76-45AD-B9BC-DB62DED4CF35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5.xml><?xml version="1.0" encoding="utf-8"?>
<ds:datastoreItem xmlns:ds="http://schemas.openxmlformats.org/officeDocument/2006/customXml" ds:itemID="{51952DF6-423B-4B52-8B3A-92E170E3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Encuesta proyecto</Template>
  <TotalTime>89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PROYECTO SISTEMA INTEGRAL WEB PARA GESTIÓN DE PROYECTOS EDUCATIVOS DEL CEET SOLUTION FOR ASSISTANCE ASISTENCIA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PROYECTO SISTEMA INTEGRAL WEB PARA GESTIÓN DE PROYECTOS EDUCATIVOS DEL CEET SOLUTION FOR ASSISTANCE ASISTENCIA</dc:title>
  <dc:subject/>
  <dc:creator>Angely</dc:creator>
  <cp:keywords/>
  <dc:description/>
  <cp:lastModifiedBy>Angely</cp:lastModifiedBy>
  <cp:revision>6</cp:revision>
  <dcterms:created xsi:type="dcterms:W3CDTF">2020-10-14T02:57:00Z</dcterms:created>
  <dcterms:modified xsi:type="dcterms:W3CDTF">2021-02-25T03:19:00Z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7101000</vt:r8>
  </property>
</Properties>
</file>